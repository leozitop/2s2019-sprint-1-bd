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2520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2520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2520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8416A">
      <w:r>
        <w:t>O modelo Lógico é o q mais se aproxima do Banco de Dados.</w:t>
      </w:r>
    </w:p>
    <w:p w:rsidR="00C8416A" w:rsidRDefault="00C8416A"/>
    <w:p w:rsidR="00C8416A" w:rsidRDefault="00C8416A">
      <w:r>
        <w:rPr>
          <w:noProof/>
        </w:rPr>
        <w:drawing>
          <wp:inline distT="0" distB="0" distL="0" distR="0">
            <wp:extent cx="5732145" cy="6141720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. Diagrama.png_LeonardoDoNascimentoPereira - 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6A" w:rsidRDefault="00C8416A"/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8A7F37" w:rsidRDefault="00C8416A" w:rsidP="008A7F37">
      <w:r>
        <w:t>O modelo Físico é onde são feitas as modelagens dos projetos.</w:t>
      </w:r>
    </w:p>
    <w:p w:rsidR="00C8416A" w:rsidRDefault="00C8416A" w:rsidP="008A7F37"/>
    <w:p w:rsidR="00C8416A" w:rsidRDefault="00C8416A" w:rsidP="008A7F37">
      <w:bookmarkStart w:id="7" w:name="_GoBack"/>
      <w:r>
        <w:rPr>
          <w:noProof/>
        </w:rPr>
        <w:drawing>
          <wp:inline distT="0" distB="0" distL="0" distR="0">
            <wp:extent cx="5808345" cy="4543425"/>
            <wp:effectExtent l="0" t="0" r="190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C8416A" w:rsidRDefault="00C8416A" w:rsidP="008A7F37"/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C8416A" w:rsidP="008A7F37">
      <w:r>
        <w:t>O modelo Conceitual é um modelo com uma melhor visualização das cardinalidades.</w:t>
      </w:r>
    </w:p>
    <w:p w:rsidR="00DA19B6" w:rsidRDefault="00DA19B6"/>
    <w:p w:rsidR="00C8416A" w:rsidRDefault="00C8416A"/>
    <w:p w:rsidR="00C8416A" w:rsidRDefault="00C8416A">
      <w:pPr>
        <w:sectPr w:rsidR="00C8416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057775" cy="2914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. Diagrama.png_LeonardoDoNascimentoPereira - 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20F" w:rsidRDefault="0012520F">
      <w:pPr>
        <w:spacing w:after="0" w:line="240" w:lineRule="auto"/>
      </w:pPr>
      <w:r>
        <w:separator/>
      </w:r>
    </w:p>
  </w:endnote>
  <w:endnote w:type="continuationSeparator" w:id="0">
    <w:p w:rsidR="0012520F" w:rsidRDefault="0012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2520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20F" w:rsidRDefault="0012520F">
      <w:pPr>
        <w:spacing w:after="0" w:line="240" w:lineRule="auto"/>
      </w:pPr>
      <w:r>
        <w:separator/>
      </w:r>
    </w:p>
  </w:footnote>
  <w:footnote w:type="continuationSeparator" w:id="0">
    <w:p w:rsidR="0012520F" w:rsidRDefault="00125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520F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416A"/>
    <w:rsid w:val="00C86073"/>
    <w:rsid w:val="00C92BD1"/>
    <w:rsid w:val="00CB333D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2AE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9C16A3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8230E-CE4C-4578-BE9B-4E3BF458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325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2</cp:revision>
  <dcterms:created xsi:type="dcterms:W3CDTF">2019-08-06T13:16:00Z</dcterms:created>
  <dcterms:modified xsi:type="dcterms:W3CDTF">2019-08-06T13:16:00Z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